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70" w:rsidRPr="00C40D75" w:rsidRDefault="00D35994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57E9053FB6C44AB5A531E28239C8871E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D491C">
            <w:t xml:space="preserve">Rua Giuliano </w:t>
          </w:r>
          <w:proofErr w:type="spellStart"/>
          <w:r w:rsidR="003D491C">
            <w:t>Bugiardini</w:t>
          </w:r>
          <w:proofErr w:type="spellEnd"/>
          <w:r w:rsidR="00D17FB8">
            <w:t>, 103</w:t>
          </w:r>
        </w:sdtContent>
      </w:sdt>
    </w:p>
    <w:sdt>
      <w:sdtPr>
        <w:alias w:val="Categoria"/>
        <w:tag w:val=""/>
        <w:id w:val="1543715586"/>
        <w:placeholder>
          <w:docPart w:val="C131811D8B68488686D3472B38AE7BA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C40D75" w:rsidRDefault="003D491C">
          <w:pPr>
            <w:pStyle w:val="Informaesdocontato"/>
          </w:pPr>
          <w:r>
            <w:t>São Paulo, SP</w:t>
          </w:r>
        </w:p>
      </w:sdtContent>
    </w:sdt>
    <w:p w:rsidR="00886970" w:rsidRDefault="00D35994" w:rsidP="003D491C">
      <w:pPr>
        <w:pStyle w:val="Informaesdocontato"/>
      </w:pPr>
      <w:sdt>
        <w:sdtPr>
          <w:alias w:val="Telefone"/>
          <w:tag w:val="Telefone"/>
          <w:id w:val="599758962"/>
          <w:placeholder>
            <w:docPart w:val="3E2EA38810414F4782EBECE34F9FDE2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D491C">
            <w:t>(11)97202-1109/(11)2331-5886</w:t>
          </w:r>
        </w:sdtContent>
      </w:sdt>
    </w:p>
    <w:sdt>
      <w:sdtPr>
        <w:rPr>
          <w:rStyle w:val="nfase"/>
        </w:rPr>
        <w:alias w:val="Email"/>
        <w:tag w:val=""/>
        <w:id w:val="1889536063"/>
        <w:placeholder>
          <w:docPart w:val="48BCD3FF26B94564974E9397B60FB5BA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Default="00D17FB8">
          <w:pPr>
            <w:pStyle w:val="Informaesdocontato"/>
            <w:rPr>
              <w:rStyle w:val="nfase"/>
            </w:rPr>
          </w:pPr>
          <w:r>
            <w:rPr>
              <w:rStyle w:val="nfase"/>
            </w:rPr>
            <w:t>mb.gui@hotmail.com</w:t>
          </w:r>
        </w:p>
      </w:sdtContent>
    </w:sdt>
    <w:p w:rsidR="00D17FB8" w:rsidRDefault="006575F7" w:rsidP="00D17FB8">
      <w:pPr>
        <w:pStyle w:val="Informaesdocontato"/>
        <w:ind w:left="7920" w:firstLine="720"/>
        <w:jc w:val="left"/>
        <w:rPr>
          <w:rStyle w:val="nfase"/>
        </w:rPr>
      </w:pPr>
      <w:r>
        <w:rPr>
          <w:rStyle w:val="nfase"/>
        </w:rPr>
        <w:t>Idade: 20</w:t>
      </w:r>
      <w:r w:rsidR="00D17FB8">
        <w:rPr>
          <w:rStyle w:val="nfase"/>
        </w:rPr>
        <w:t xml:space="preserve"> </w:t>
      </w:r>
      <w:bookmarkStart w:id="0" w:name="_GoBack"/>
      <w:bookmarkEnd w:id="0"/>
      <w:r w:rsidR="00D17FB8">
        <w:rPr>
          <w:rStyle w:val="nfase"/>
        </w:rPr>
        <w:t>anos</w:t>
      </w:r>
    </w:p>
    <w:p w:rsidR="00FB5A5D" w:rsidRDefault="00FB5A5D" w:rsidP="00FB5A5D">
      <w:pPr>
        <w:pStyle w:val="Informaesdocontato"/>
        <w:ind w:left="7920"/>
        <w:jc w:val="left"/>
        <w:rPr>
          <w:rStyle w:val="nfase"/>
        </w:rPr>
      </w:pPr>
      <w:r>
        <w:rPr>
          <w:rStyle w:val="nfase"/>
        </w:rPr>
        <w:t xml:space="preserve">       Estado Civil: solteiro</w:t>
      </w:r>
    </w:p>
    <w:p w:rsidR="00D17FB8" w:rsidRDefault="00D17FB8">
      <w:pPr>
        <w:pStyle w:val="Informaesdocontato"/>
        <w:rPr>
          <w:rStyle w:val="nfase"/>
        </w:rPr>
      </w:pPr>
    </w:p>
    <w:p w:rsidR="00886970" w:rsidRDefault="00D35994">
      <w:pPr>
        <w:pStyle w:val="Nome"/>
      </w:pPr>
      <w:sdt>
        <w:sdtPr>
          <w:rPr>
            <w:color w:val="7E97AD" w:themeColor="accent1"/>
          </w:rPr>
          <w:alias w:val="Seu nome"/>
          <w:tag w:val=""/>
          <w:id w:val="1197042864"/>
          <w:placeholder>
            <w:docPart w:val="ECC08707D56548199662959FEF88C3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color w:val="FFFFFF" w:themeColor="background1"/>
          </w:rPr>
        </w:sdtEndPr>
        <w:sdtContent>
          <w:r w:rsidR="003D491C">
            <w:t>guilherme de mendonça barreiros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8"/>
      </w:tblGrid>
      <w:tr w:rsidR="00886970" w:rsidRPr="00930666" w:rsidTr="003D491C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3D491C" w:rsidP="00827446">
            <w:pPr>
              <w:pStyle w:val="Textodocurrculo"/>
              <w:tabs>
                <w:tab w:val="left" w:pos="7106"/>
              </w:tabs>
              <w:spacing w:before="0" w:after="120"/>
              <w:ind w:right="724"/>
            </w:pPr>
            <w:r>
              <w:t>Como iniciante na carreira de Sistemas de Informação, pretendo estagiar na área a fim de aprender mais e desenvolver programas, websites;</w:t>
            </w:r>
          </w:p>
          <w:p w:rsidR="003D491C" w:rsidRPr="001A7E8A" w:rsidRDefault="003D491C" w:rsidP="00F315C7">
            <w:pPr>
              <w:spacing w:before="0" w:after="120"/>
              <w:rPr>
                <w:u w:val="single"/>
              </w:rPr>
            </w:pPr>
            <w:r w:rsidRPr="00F63BF5">
              <w:t xml:space="preserve">Logo que eu finalizar tal curso, pretendo </w:t>
            </w:r>
            <w:r w:rsidR="004878DD">
              <w:t>me especializar</w:t>
            </w:r>
            <w:r w:rsidRPr="00F63BF5">
              <w:t xml:space="preserve"> </w:t>
            </w:r>
            <w:r w:rsidR="004878DD">
              <w:t>na</w:t>
            </w:r>
            <w:r w:rsidR="003A431A">
              <w:t>s</w:t>
            </w:r>
            <w:r w:rsidRPr="00F63BF5">
              <w:t xml:space="preserve"> área</w:t>
            </w:r>
            <w:r w:rsidR="003A431A">
              <w:t>s</w:t>
            </w:r>
            <w:r w:rsidRPr="00F63BF5">
              <w:t xml:space="preserve"> de</w:t>
            </w:r>
            <w:r w:rsidR="003A431A">
              <w:t xml:space="preserve"> </w:t>
            </w:r>
            <w:r w:rsidR="00827446">
              <w:t xml:space="preserve">programação de </w:t>
            </w:r>
            <w:proofErr w:type="spellStart"/>
            <w:r w:rsidR="00827446">
              <w:t>Frontend</w:t>
            </w:r>
            <w:proofErr w:type="spellEnd"/>
            <w:r w:rsidR="00E37576">
              <w:t xml:space="preserve"> </w:t>
            </w:r>
            <w:r w:rsidR="00F315C7">
              <w:t>e Jogos Digitais</w:t>
            </w:r>
            <w:r w:rsidR="00827446">
              <w:t xml:space="preserve">; </w:t>
            </w:r>
          </w:p>
        </w:tc>
      </w:tr>
      <w:tr w:rsidR="00886970" w:rsidTr="003D491C">
        <w:tc>
          <w:tcPr>
            <w:tcW w:w="1760" w:type="dxa"/>
          </w:tcPr>
          <w:p w:rsidR="00886970" w:rsidRDefault="003A431A">
            <w:pPr>
              <w:pStyle w:val="ttulo1"/>
            </w:pPr>
            <w:r>
              <w:t>idiomas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3A431A" w:rsidP="003A431A">
            <w:pPr>
              <w:spacing w:before="0" w:after="0"/>
            </w:pPr>
            <w:r>
              <w:t>Inglês: Nível Avançado;</w:t>
            </w:r>
          </w:p>
          <w:p w:rsidR="003A431A" w:rsidRDefault="003A431A" w:rsidP="003A431A">
            <w:pPr>
              <w:spacing w:before="0" w:after="0"/>
            </w:pPr>
            <w:r>
              <w:t>Espanhol: Nível Básico.</w:t>
            </w:r>
          </w:p>
        </w:tc>
      </w:tr>
      <w:tr w:rsidR="00886970" w:rsidRPr="00930666" w:rsidTr="003D491C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623E59F2247A42F5BBBBCE97C4076E2C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3B121E59020C407ABE996792F88AA211"/>
                          </w:placeholder>
                        </w:sdtPr>
                        <w:sdtEndPr/>
                        <w:sdtContent>
                          <w:p w:rsidR="003D491C" w:rsidRPr="003D491C" w:rsidRDefault="003D491C" w:rsidP="003D491C">
                            <w:pPr>
                              <w:pStyle w:val="ttulo2"/>
                            </w:pPr>
                            <w:r>
                              <w:t>toLedo do brasil</w:t>
                            </w:r>
                          </w:p>
                          <w:p w:rsidR="00886970" w:rsidRPr="00C40D75" w:rsidRDefault="003D491C">
                            <w:pPr>
                              <w:pStyle w:val="Textodocurrculo"/>
                            </w:pPr>
                            <w:r>
                              <w:t>2014-2015</w:t>
                            </w:r>
                          </w:p>
                          <w:p w:rsidR="00E37576" w:rsidRPr="00C40D75" w:rsidRDefault="003D491C" w:rsidP="003D491C">
                            <w:r w:rsidRPr="00F63BF5">
                              <w:t>Trabalhei na empresa Toledo através do SENAI, na área de Elétrica, consertando e testando equipamentos eletrônicos como balanças e painéis</w:t>
                            </w:r>
                            <w:r>
                              <w:t>.</w:t>
                            </w:r>
                          </w:p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723660670"/>
                      <w:placeholder>
                        <w:docPart w:val="D86EEC43464D41ACA86F4065D67B83C9"/>
                      </w:placeholder>
                      <w15:repeatingSectionItem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429116480"/>
                          <w:placeholder>
                            <w:docPart w:val="C73764122555460398E06E0A7C73140F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-1330969260"/>
                              <w:placeholder>
                                <w:docPart w:val="0ED32448DFEB48F48AA7611A842A728A"/>
                              </w:placeholder>
                            </w:sdtPr>
                            <w:sdtEndPr/>
                            <w:sdtContent>
                              <w:p w:rsidR="00E37576" w:rsidRPr="003D491C" w:rsidRDefault="00E37576" w:rsidP="00E37576">
                                <w:pPr>
                                  <w:pStyle w:val="ttulo2"/>
                                </w:pPr>
                                <w:r>
                                  <w:t>hotel quando</w:t>
                                </w:r>
                              </w:p>
                              <w:p w:rsidR="00E37576" w:rsidRPr="00C40D75" w:rsidRDefault="00E37576" w:rsidP="00E37576">
                                <w:pPr>
                                  <w:pStyle w:val="Textodocurrculo"/>
                                </w:pPr>
                                <w:r>
                                  <w:t>2017-</w:t>
                                </w:r>
                                <w:r w:rsidR="00F315C7">
                                  <w:t>2018</w:t>
                                </w:r>
                              </w:p>
                              <w:p w:rsidR="00886970" w:rsidRPr="00C40D75" w:rsidRDefault="00E37576" w:rsidP="00F315C7">
                                <w:r>
                                  <w:t>Trabalh</w:t>
                                </w:r>
                                <w:r w:rsidR="00F315C7">
                                  <w:t>ei como estagiário</w:t>
                                </w:r>
                                <w:r>
                                  <w:t xml:space="preserve"> na </w:t>
                                </w:r>
                                <w:proofErr w:type="spellStart"/>
                                <w:r>
                                  <w:t>HotelQuando</w:t>
                                </w:r>
                                <w:proofErr w:type="spellEnd"/>
                                <w:r>
                                  <w:t xml:space="preserve">, desenvolvendo páginas HTML </w:t>
                                </w:r>
                                <w:proofErr w:type="spellStart"/>
                                <w:r>
                                  <w:t>slim</w:t>
                                </w:r>
                                <w:proofErr w:type="spellEnd"/>
                                <w:r>
                                  <w:t xml:space="preserve">, CSS e </w:t>
                                </w:r>
                                <w:proofErr w:type="spellStart"/>
                                <w:r>
                                  <w:t>Js</w:t>
                                </w:r>
                                <w:proofErr w:type="spellEnd"/>
                                <w:r>
                                  <w:t xml:space="preserve">; implementação e manutenção de </w:t>
                                </w:r>
                                <w:proofErr w:type="spellStart"/>
                                <w:r>
                                  <w:t>Iframes</w:t>
                                </w:r>
                                <w:proofErr w:type="spellEnd"/>
                                <w:r>
                                  <w:t xml:space="preserve"> em websites de parceiros</w:t>
                                </w:r>
                                <w:r w:rsidR="00175F6E">
                                  <w:t xml:space="preserve">; </w:t>
                                </w:r>
                                <w:r w:rsidR="00175F6E" w:rsidRPr="00175F6E">
                                  <w:t>Controle de versão; Programação orientada a objeto; Banco de dados; Desenvolvimento em Ambiente Web</w:t>
                                </w:r>
                                <w:r>
                                  <w:t xml:space="preserve">  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3D491C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3B121E59020C407ABE996792F88AA211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  <w:placeholder>
                            <w:docPart w:val="623E59F2247A42F5BBBBCE97C4076E2C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C40D75" w:rsidRDefault="003D491C">
                            <w:pPr>
                              <w:pStyle w:val="ttulo2"/>
                            </w:pPr>
                            <w:r>
                              <w:t>ensino fundamental – 2004-2012</w:t>
                            </w:r>
                          </w:p>
                          <w:p w:rsidR="003D491C" w:rsidRPr="00C40D75" w:rsidRDefault="003D491C" w:rsidP="003D491C">
                            <w:r>
                              <w:t>Colégio Porto Rico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1995947362"/>
                          <w:placeholder>
                            <w:docPart w:val="8A922BEC5B11498B84CDCBE3F948A30A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3D491C" w:rsidRPr="00C40D75" w:rsidRDefault="003D491C">
                            <w:pPr>
                              <w:pStyle w:val="ttulo2"/>
                            </w:pPr>
                            <w:r>
                              <w:t>ensino médio – 2012-2015</w:t>
                            </w:r>
                          </w:p>
                          <w:p w:rsidR="003D491C" w:rsidRDefault="003D491C" w:rsidP="003D491C">
                            <w:r>
                              <w:t xml:space="preserve">1° ano-Colégio Regina </w:t>
                            </w:r>
                            <w:proofErr w:type="spellStart"/>
                            <w:r>
                              <w:t>Mundi</w:t>
                            </w:r>
                            <w:proofErr w:type="spellEnd"/>
                          </w:p>
                          <w:p w:rsidR="003D491C" w:rsidRDefault="003D491C" w:rsidP="003D491C">
                            <w:r>
                              <w:t>2°ano-Colégio Singular</w:t>
                            </w:r>
                          </w:p>
                          <w:p w:rsidR="00D17FB8" w:rsidRPr="00C40D75" w:rsidRDefault="003D491C" w:rsidP="003D491C">
                            <w:r>
                              <w:t>3°ano-Colégio Pedroso Objetivo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457798161"/>
                          <w:placeholder>
                            <w:docPart w:val="4475CF6E8F5D4E758E423DF5A00598FC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D17FB8" w:rsidRDefault="00D17FB8" w:rsidP="00D17FB8">
                            <w:pPr>
                              <w:pStyle w:val="ttulo2"/>
                            </w:pPr>
                            <w:r>
                              <w:t>ensino superior – sistemas de informação</w:t>
                            </w:r>
                          </w:p>
                          <w:p w:rsidR="00886970" w:rsidRPr="00C40D75" w:rsidRDefault="00D17FB8" w:rsidP="003D491C">
                            <w:r>
                              <w:t xml:space="preserve"> Faculdade Impacta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3D491C">
        <w:tc>
          <w:tcPr>
            <w:tcW w:w="1760" w:type="dxa"/>
          </w:tcPr>
          <w:p w:rsidR="00886970" w:rsidRDefault="003A431A">
            <w:pPr>
              <w:pStyle w:val="ttulo1"/>
            </w:pPr>
            <w:r>
              <w:t>habilidades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3D491C" w:rsidRPr="000332E1" w:rsidRDefault="00F315C7" w:rsidP="001A7E8A">
            <w:pPr>
              <w:pStyle w:val="Textodocurrculo"/>
              <w:rPr>
                <w:u w:val="single"/>
              </w:rPr>
            </w:pPr>
            <w:r w:rsidRPr="000332E1">
              <w:t>Experiências</w:t>
            </w:r>
            <w:r w:rsidR="001A7E8A" w:rsidRPr="000332E1">
              <w:t>: Python3 (</w:t>
            </w:r>
            <w:r w:rsidR="000332E1" w:rsidRPr="000332E1">
              <w:t>intermediário</w:t>
            </w:r>
            <w:r w:rsidR="001A7E8A" w:rsidRPr="000332E1">
              <w:t xml:space="preserve">); </w:t>
            </w:r>
            <w:proofErr w:type="gramStart"/>
            <w:r w:rsidR="001A7E8A" w:rsidRPr="000332E1">
              <w:t>HTML(</w:t>
            </w:r>
            <w:proofErr w:type="gramEnd"/>
            <w:r w:rsidR="001A7E8A" w:rsidRPr="000332E1">
              <w:t>inte</w:t>
            </w:r>
            <w:r w:rsidR="00AB22D3" w:rsidRPr="000332E1">
              <w:t>rmediário); CSS(intermediário); SQL(básico);</w:t>
            </w:r>
            <w:r w:rsidRPr="000332E1">
              <w:t xml:space="preserve"> </w:t>
            </w:r>
            <w:r w:rsidR="000332E1" w:rsidRPr="000332E1">
              <w:t>PHP(básico);</w:t>
            </w:r>
            <w:r w:rsidRPr="000332E1">
              <w:rPr>
                <w:rFonts w:cs="Segoe UI"/>
                <w:shd w:val="clear" w:color="auto" w:fill="FFFFFF"/>
              </w:rPr>
              <w:t xml:space="preserve"> Ruby </w:t>
            </w:r>
            <w:proofErr w:type="spellStart"/>
            <w:r w:rsidRPr="000332E1">
              <w:rPr>
                <w:rFonts w:cs="Segoe UI"/>
                <w:shd w:val="clear" w:color="auto" w:fill="FFFFFF"/>
              </w:rPr>
              <w:t>on</w:t>
            </w:r>
            <w:proofErr w:type="spellEnd"/>
            <w:r w:rsidRPr="000332E1">
              <w:rPr>
                <w:rFonts w:cs="Segoe UI"/>
                <w:shd w:val="clear" w:color="auto" w:fill="FFFFFF"/>
              </w:rPr>
              <w:t xml:space="preserve"> </w:t>
            </w:r>
            <w:proofErr w:type="spellStart"/>
            <w:r w:rsidRPr="000332E1">
              <w:rPr>
                <w:rFonts w:cs="Segoe UI"/>
                <w:shd w:val="clear" w:color="auto" w:fill="FFFFFF"/>
              </w:rPr>
              <w:t>Rails</w:t>
            </w:r>
            <w:proofErr w:type="spellEnd"/>
            <w:r w:rsidRPr="000332E1">
              <w:rPr>
                <w:rFonts w:cs="Segoe UI"/>
                <w:shd w:val="clear" w:color="auto" w:fill="FFFFFF"/>
              </w:rPr>
              <w:t>(básico</w:t>
            </w:r>
            <w:r w:rsidR="000332E1" w:rsidRPr="000332E1">
              <w:rPr>
                <w:rFonts w:cs="Segoe UI"/>
                <w:shd w:val="clear" w:color="auto" w:fill="FFFFFF"/>
              </w:rPr>
              <w:t xml:space="preserve">); Estrutura MVC(intermediário); </w:t>
            </w:r>
            <w:proofErr w:type="spellStart"/>
            <w:r w:rsidR="000332E1" w:rsidRPr="000332E1">
              <w:rPr>
                <w:rFonts w:cs="Segoe UI"/>
                <w:shd w:val="clear" w:color="auto" w:fill="FFFFFF"/>
              </w:rPr>
              <w:t>Git</w:t>
            </w:r>
            <w:proofErr w:type="spellEnd"/>
            <w:r w:rsidR="000332E1" w:rsidRPr="000332E1">
              <w:rPr>
                <w:rFonts w:cs="Segoe UI"/>
                <w:shd w:val="clear" w:color="auto" w:fill="FFFFFF"/>
              </w:rPr>
              <w:t>(intermediário).</w:t>
            </w:r>
          </w:p>
          <w:p w:rsidR="000332E1" w:rsidRDefault="001A7E8A" w:rsidP="001A7E8A">
            <w:pPr>
              <w:pStyle w:val="Textodocurrculo"/>
            </w:pPr>
            <w:r w:rsidRPr="000332E1">
              <w:t xml:space="preserve">Experiência com editores: </w:t>
            </w:r>
            <w:proofErr w:type="spellStart"/>
            <w:proofErr w:type="gramStart"/>
            <w:r w:rsidRPr="000332E1">
              <w:t>Photohop</w:t>
            </w:r>
            <w:proofErr w:type="spellEnd"/>
            <w:r w:rsidRPr="000332E1">
              <w:t>(</w:t>
            </w:r>
            <w:proofErr w:type="gramEnd"/>
            <w:r w:rsidRPr="000332E1">
              <w:t>básico), Sony Vegas(básico</w:t>
            </w:r>
            <w:r w:rsidR="009C1F6D" w:rsidRPr="000332E1">
              <w:t xml:space="preserve">), Sublime </w:t>
            </w:r>
            <w:proofErr w:type="spellStart"/>
            <w:r w:rsidR="009C1F6D" w:rsidRPr="000332E1">
              <w:t>Text</w:t>
            </w:r>
            <w:proofErr w:type="spellEnd"/>
            <w:r w:rsidR="009C1F6D" w:rsidRPr="000332E1">
              <w:t xml:space="preserve">, </w:t>
            </w:r>
            <w:proofErr w:type="spellStart"/>
            <w:r w:rsidR="000332E1" w:rsidRPr="000332E1">
              <w:t>VSCode</w:t>
            </w:r>
            <w:proofErr w:type="spellEnd"/>
            <w:r w:rsidR="000332E1" w:rsidRPr="000332E1">
              <w:t>(básico), Unity3d(básico), Visual Studio(intermediário)</w:t>
            </w:r>
            <w:r w:rsidR="000332E1">
              <w:t>.</w:t>
            </w:r>
          </w:p>
          <w:p w:rsidR="001A7E8A" w:rsidRPr="000332E1" w:rsidRDefault="001A7E8A" w:rsidP="001A7E8A">
            <w:pPr>
              <w:pStyle w:val="Textodocurrculo"/>
            </w:pPr>
            <w:r>
              <w:lastRenderedPageBreak/>
              <w:t xml:space="preserve">Já desenvolvi website simples com HTML e CSS, </w:t>
            </w:r>
            <w:r w:rsidR="000332E1">
              <w:t xml:space="preserve">com conexão ao banco de dados (tela de </w:t>
            </w:r>
            <w:proofErr w:type="spellStart"/>
            <w:r w:rsidR="000332E1">
              <w:t>login</w:t>
            </w:r>
            <w:proofErr w:type="spellEnd"/>
            <w:r w:rsidR="000332E1">
              <w:t xml:space="preserve">) </w:t>
            </w:r>
            <w:proofErr w:type="spellStart"/>
            <w:r w:rsidR="000332E1">
              <w:t>PHPMyadmin</w:t>
            </w:r>
            <w:proofErr w:type="spellEnd"/>
            <w:r w:rsidR="000332E1">
              <w:t xml:space="preserve">, </w:t>
            </w:r>
            <w:r>
              <w:t>e um jogo com unity3d.</w:t>
            </w:r>
          </w:p>
        </w:tc>
      </w:tr>
      <w:tr w:rsidR="004878DD" w:rsidRPr="00930666" w:rsidTr="003D491C">
        <w:tc>
          <w:tcPr>
            <w:tcW w:w="1760" w:type="dxa"/>
          </w:tcPr>
          <w:p w:rsidR="004878DD" w:rsidRDefault="003A431A">
            <w:pPr>
              <w:pStyle w:val="ttulo1"/>
            </w:pPr>
            <w:r>
              <w:lastRenderedPageBreak/>
              <w:t>competência</w:t>
            </w:r>
          </w:p>
        </w:tc>
        <w:tc>
          <w:tcPr>
            <w:tcW w:w="451" w:type="dxa"/>
          </w:tcPr>
          <w:p w:rsidR="004878DD" w:rsidRDefault="004878DD"/>
        </w:tc>
        <w:tc>
          <w:tcPr>
            <w:tcW w:w="7596" w:type="dxa"/>
          </w:tcPr>
          <w:p w:rsidR="004878DD" w:rsidRDefault="004878DD" w:rsidP="00F315B7">
            <w:pPr>
              <w:pStyle w:val="Textodocurrculo"/>
              <w:spacing w:before="0" w:after="0"/>
            </w:pPr>
            <w:r>
              <w:t>Criatividade para o desenvolvimento;</w:t>
            </w:r>
          </w:p>
          <w:p w:rsidR="00BC0E22" w:rsidRDefault="00BC0E22" w:rsidP="00F315B7">
            <w:pPr>
              <w:pStyle w:val="Textodocurrculo"/>
              <w:spacing w:before="0" w:after="0"/>
            </w:pPr>
            <w:r>
              <w:t>Iniciativa, compromisso com resultados;</w:t>
            </w:r>
          </w:p>
          <w:p w:rsidR="00827446" w:rsidRDefault="00827446" w:rsidP="00F315B7">
            <w:pPr>
              <w:pStyle w:val="Textodocurrculo"/>
              <w:spacing w:before="0" w:after="0"/>
            </w:pPr>
            <w:r>
              <w:t>Disposição para o aprendizado;</w:t>
            </w:r>
          </w:p>
          <w:p w:rsidR="004878DD" w:rsidRDefault="004878DD" w:rsidP="00F315B7">
            <w:pPr>
              <w:pStyle w:val="Textodocurrculo"/>
              <w:spacing w:before="0" w:after="0"/>
            </w:pPr>
            <w:r>
              <w:t>Trabalho em equipe;</w:t>
            </w:r>
          </w:p>
          <w:p w:rsidR="00BC0E22" w:rsidRPr="009A1DC5" w:rsidRDefault="004878DD" w:rsidP="009C1F6D">
            <w:pPr>
              <w:pStyle w:val="Textodocurrculo"/>
              <w:spacing w:before="0" w:after="0"/>
              <w:rPr>
                <w:u w:val="single"/>
              </w:rPr>
            </w:pPr>
            <w:r>
              <w:t>Respeito às regras gerais;</w:t>
            </w:r>
          </w:p>
          <w:p w:rsidR="009C1F6D" w:rsidRDefault="00BC0E22" w:rsidP="009C1F6D">
            <w:pPr>
              <w:pStyle w:val="Textodocurrculo"/>
              <w:spacing w:before="0" w:after="0"/>
            </w:pPr>
            <w:r>
              <w:t>Reconhecer problemas, propondo soluções para resolvê-los;</w:t>
            </w:r>
          </w:p>
        </w:tc>
      </w:tr>
    </w:tbl>
    <w:p w:rsidR="001A5FE5" w:rsidRDefault="001A5FE5" w:rsidP="009C1F6D"/>
    <w:sectPr w:rsidR="001A5FE5" w:rsidSect="005076DD">
      <w:footerReference w:type="default" r:id="rId10"/>
      <w:type w:val="continuous"/>
      <w:pgSz w:w="11907" w:h="16839" w:code="9"/>
      <w:pgMar w:top="1145" w:right="1049" w:bottom="1145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94" w:rsidRDefault="00D35994">
      <w:pPr>
        <w:spacing w:before="0" w:after="0" w:line="240" w:lineRule="auto"/>
      </w:pPr>
      <w:r>
        <w:separator/>
      </w:r>
    </w:p>
  </w:endnote>
  <w:endnote w:type="continuationSeparator" w:id="0">
    <w:p w:rsidR="00D35994" w:rsidRDefault="00D35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6575F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94" w:rsidRDefault="00D35994">
      <w:pPr>
        <w:spacing w:before="0" w:after="0" w:line="240" w:lineRule="auto"/>
      </w:pPr>
      <w:r>
        <w:separator/>
      </w:r>
    </w:p>
  </w:footnote>
  <w:footnote w:type="continuationSeparator" w:id="0">
    <w:p w:rsidR="00D35994" w:rsidRDefault="00D3599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1C"/>
    <w:rsid w:val="000302D8"/>
    <w:rsid w:val="000332E1"/>
    <w:rsid w:val="00035BE0"/>
    <w:rsid w:val="000B4A25"/>
    <w:rsid w:val="001421BA"/>
    <w:rsid w:val="00175F6E"/>
    <w:rsid w:val="001A5FE5"/>
    <w:rsid w:val="001A7E8A"/>
    <w:rsid w:val="001B2F02"/>
    <w:rsid w:val="0022212B"/>
    <w:rsid w:val="002448EB"/>
    <w:rsid w:val="00276789"/>
    <w:rsid w:val="00304030"/>
    <w:rsid w:val="003A431A"/>
    <w:rsid w:val="003D491C"/>
    <w:rsid w:val="003F4AE1"/>
    <w:rsid w:val="00453452"/>
    <w:rsid w:val="004878DD"/>
    <w:rsid w:val="004B2B77"/>
    <w:rsid w:val="004B7B2E"/>
    <w:rsid w:val="004E16A2"/>
    <w:rsid w:val="005076DD"/>
    <w:rsid w:val="00571FDD"/>
    <w:rsid w:val="006575F7"/>
    <w:rsid w:val="0077601E"/>
    <w:rsid w:val="00827446"/>
    <w:rsid w:val="00886970"/>
    <w:rsid w:val="00902CE4"/>
    <w:rsid w:val="00930666"/>
    <w:rsid w:val="00946C3F"/>
    <w:rsid w:val="00952AF1"/>
    <w:rsid w:val="009A1DC5"/>
    <w:rsid w:val="009C1F6D"/>
    <w:rsid w:val="009E29B0"/>
    <w:rsid w:val="009E7FF4"/>
    <w:rsid w:val="00A1552A"/>
    <w:rsid w:val="00A44E54"/>
    <w:rsid w:val="00A55ADC"/>
    <w:rsid w:val="00A91BF9"/>
    <w:rsid w:val="00A9274C"/>
    <w:rsid w:val="00AB22D3"/>
    <w:rsid w:val="00AD4212"/>
    <w:rsid w:val="00B64165"/>
    <w:rsid w:val="00B80BCD"/>
    <w:rsid w:val="00BC0E22"/>
    <w:rsid w:val="00BF6EEF"/>
    <w:rsid w:val="00C40D75"/>
    <w:rsid w:val="00C75E08"/>
    <w:rsid w:val="00D17FB8"/>
    <w:rsid w:val="00D316F8"/>
    <w:rsid w:val="00D35994"/>
    <w:rsid w:val="00DC00CD"/>
    <w:rsid w:val="00DF203C"/>
    <w:rsid w:val="00E37576"/>
    <w:rsid w:val="00F315B7"/>
    <w:rsid w:val="00F315C7"/>
    <w:rsid w:val="00F531ED"/>
    <w:rsid w:val="00F80922"/>
    <w:rsid w:val="00F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7EAF50-12FF-4A9E-A9CB-008EB3EA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PE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E9053FB6C44AB5A531E28239C887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29C572-5456-4018-98BF-46EE6A69D077}"/>
      </w:docPartPr>
      <w:docPartBody>
        <w:p w:rsidR="00FD06FA" w:rsidRDefault="008B47C1">
          <w:pPr>
            <w:pStyle w:val="57E9053FB6C44AB5A531E28239C8871E"/>
          </w:pPr>
          <w:r>
            <w:t>[Endereço]</w:t>
          </w:r>
        </w:p>
      </w:docPartBody>
    </w:docPart>
    <w:docPart>
      <w:docPartPr>
        <w:name w:val="C131811D8B68488686D3472B38AE7B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39CD4-F755-41B8-98B5-EB838CA697EC}"/>
      </w:docPartPr>
      <w:docPartBody>
        <w:p w:rsidR="00FD06FA" w:rsidRDefault="008B47C1">
          <w:pPr>
            <w:pStyle w:val="C131811D8B68488686D3472B38AE7BAC"/>
          </w:pPr>
          <w:r>
            <w:t>[Cidade, Estado CEP]</w:t>
          </w:r>
        </w:p>
      </w:docPartBody>
    </w:docPart>
    <w:docPart>
      <w:docPartPr>
        <w:name w:val="3E2EA38810414F4782EBECE34F9FDE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B0CD8C-8947-438A-8639-F4E9F3B995DE}"/>
      </w:docPartPr>
      <w:docPartBody>
        <w:p w:rsidR="00FD06FA" w:rsidRDefault="008B47C1">
          <w:pPr>
            <w:pStyle w:val="3E2EA38810414F4782EBECE34F9FDE26"/>
          </w:pPr>
          <w:r>
            <w:t>[Telefone]</w:t>
          </w:r>
        </w:p>
      </w:docPartBody>
    </w:docPart>
    <w:docPart>
      <w:docPartPr>
        <w:name w:val="48BCD3FF26B94564974E9397B60FB5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154051-F6DE-4BCB-8D8C-ECE9554BA10E}"/>
      </w:docPartPr>
      <w:docPartBody>
        <w:p w:rsidR="00FD06FA" w:rsidRDefault="008B47C1">
          <w:pPr>
            <w:pStyle w:val="48BCD3FF26B94564974E9397B60FB5BA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ECC08707D56548199662959FEF88C3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9B893-CA59-4D65-9D4B-CEFA2074D2A7}"/>
      </w:docPartPr>
      <w:docPartBody>
        <w:p w:rsidR="00FD06FA" w:rsidRDefault="008B47C1">
          <w:pPr>
            <w:pStyle w:val="ECC08707D56548199662959FEF88C393"/>
          </w:pPr>
          <w:r>
            <w:t>[Seu Nome]</w:t>
          </w:r>
        </w:p>
      </w:docPartBody>
    </w:docPart>
    <w:docPart>
      <w:docPartPr>
        <w:name w:val="623E59F2247A42F5BBBBCE97C4076E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AFF461-4C50-446C-B9AE-3386D8AD4D8C}"/>
      </w:docPartPr>
      <w:docPartBody>
        <w:p w:rsidR="00FD06FA" w:rsidRDefault="008B47C1">
          <w:pPr>
            <w:pStyle w:val="623E59F2247A42F5BBBBCE97C4076E2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121E59020C407ABE996792F88AA2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0C3A76-729B-4DA2-8A1C-D66CD128DB6F}"/>
      </w:docPartPr>
      <w:docPartBody>
        <w:p w:rsidR="00FD06FA" w:rsidRDefault="008B47C1">
          <w:pPr>
            <w:pStyle w:val="3B121E59020C407ABE996792F88AA211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A922BEC5B11498B84CDCBE3F948A3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E5D028-FEB7-4DBA-99CF-3EBDC56B3EEF}"/>
      </w:docPartPr>
      <w:docPartBody>
        <w:p w:rsidR="00FD06FA" w:rsidRDefault="000C673A" w:rsidP="000C673A">
          <w:pPr>
            <w:pStyle w:val="8A922BEC5B11498B84CDCBE3F948A30A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75CF6E8F5D4E758E423DF5A0059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F9CF8-3697-4E65-BCB6-4A5BFD8E919A}"/>
      </w:docPartPr>
      <w:docPartBody>
        <w:p w:rsidR="00B61A56" w:rsidRDefault="00D01FCE" w:rsidP="00D01FCE">
          <w:pPr>
            <w:pStyle w:val="4475CF6E8F5D4E758E423DF5A00598F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86EEC43464D41ACA86F4065D67B83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D10C6-BA45-4C0E-9405-2C98EC69B772}"/>
      </w:docPartPr>
      <w:docPartBody>
        <w:p w:rsidR="00EB35F4" w:rsidRDefault="00876566" w:rsidP="00876566">
          <w:pPr>
            <w:pStyle w:val="D86EEC43464D41ACA86F4065D67B83C9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3764122555460398E06E0A7C7314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E6C395-0F85-4E82-B9DC-FC835103B56F}"/>
      </w:docPartPr>
      <w:docPartBody>
        <w:p w:rsidR="00EB35F4" w:rsidRDefault="00876566" w:rsidP="00876566">
          <w:pPr>
            <w:pStyle w:val="C73764122555460398E06E0A7C73140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0ED32448DFEB48F48AA7611A842A7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03AA6-8790-4ABD-9E50-DC9F4928A8FD}"/>
      </w:docPartPr>
      <w:docPartBody>
        <w:p w:rsidR="00EB35F4" w:rsidRDefault="00876566" w:rsidP="00876566">
          <w:pPr>
            <w:pStyle w:val="0ED32448DFEB48F48AA7611A842A728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3A"/>
    <w:rsid w:val="000329DB"/>
    <w:rsid w:val="000C673A"/>
    <w:rsid w:val="00236294"/>
    <w:rsid w:val="00282A85"/>
    <w:rsid w:val="0029459A"/>
    <w:rsid w:val="00311C9A"/>
    <w:rsid w:val="004B6AEB"/>
    <w:rsid w:val="00513A3B"/>
    <w:rsid w:val="00533102"/>
    <w:rsid w:val="006672C5"/>
    <w:rsid w:val="00876566"/>
    <w:rsid w:val="008B47C1"/>
    <w:rsid w:val="00AB490A"/>
    <w:rsid w:val="00AC79C4"/>
    <w:rsid w:val="00B4638F"/>
    <w:rsid w:val="00B61A56"/>
    <w:rsid w:val="00BE3C8D"/>
    <w:rsid w:val="00D01FCE"/>
    <w:rsid w:val="00E0598E"/>
    <w:rsid w:val="00E61788"/>
    <w:rsid w:val="00EB35F4"/>
    <w:rsid w:val="00EF1159"/>
    <w:rsid w:val="00F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7E9053FB6C44AB5A531E28239C8871E">
    <w:name w:val="57E9053FB6C44AB5A531E28239C8871E"/>
  </w:style>
  <w:style w:type="paragraph" w:customStyle="1" w:styleId="C131811D8B68488686D3472B38AE7BAC">
    <w:name w:val="C131811D8B68488686D3472B38AE7BAC"/>
  </w:style>
  <w:style w:type="paragraph" w:customStyle="1" w:styleId="3E2EA38810414F4782EBECE34F9FDE26">
    <w:name w:val="3E2EA38810414F4782EBECE34F9FDE26"/>
  </w:style>
  <w:style w:type="paragraph" w:customStyle="1" w:styleId="BEE6B86A76E94B3B84875755DFB2BB02">
    <w:name w:val="BEE6B86A76E94B3B84875755DFB2BB02"/>
  </w:style>
  <w:style w:type="character" w:styleId="nfase">
    <w:name w:val="Emphasis"/>
    <w:basedOn w:val="Fontepargpadro"/>
    <w:uiPriority w:val="2"/>
    <w:unhideWhenUsed/>
    <w:qFormat/>
    <w:rsid w:val="00D01FCE"/>
    <w:rPr>
      <w:color w:val="5B9BD5" w:themeColor="accent1"/>
    </w:rPr>
  </w:style>
  <w:style w:type="paragraph" w:customStyle="1" w:styleId="48BCD3FF26B94564974E9397B60FB5BA">
    <w:name w:val="48BCD3FF26B94564974E9397B60FB5BA"/>
  </w:style>
  <w:style w:type="paragraph" w:customStyle="1" w:styleId="ECC08707D56548199662959FEF88C393">
    <w:name w:val="ECC08707D56548199662959FEF88C393"/>
  </w:style>
  <w:style w:type="paragraph" w:customStyle="1" w:styleId="76B505F250BC4457A05034D6873448A8">
    <w:name w:val="76B505F250BC4457A05034D6873448A8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9F4CC520BAB4CADA0454120D409F91F">
    <w:name w:val="B9F4CC520BAB4CADA0454120D409F91F"/>
  </w:style>
  <w:style w:type="character" w:styleId="TextodoEspaoReservado">
    <w:name w:val="Placeholder Text"/>
    <w:basedOn w:val="Fontepargpadro"/>
    <w:uiPriority w:val="99"/>
    <w:semiHidden/>
    <w:rsid w:val="00876566"/>
    <w:rPr>
      <w:color w:val="808080"/>
    </w:rPr>
  </w:style>
  <w:style w:type="paragraph" w:customStyle="1" w:styleId="623E59F2247A42F5BBBBCE97C4076E2C">
    <w:name w:val="623E59F2247A42F5BBBBCE97C4076E2C"/>
  </w:style>
  <w:style w:type="character" w:customStyle="1" w:styleId="Textodoespaoreservado0">
    <w:name w:val="Texto do espaço reservado"/>
    <w:basedOn w:val="Fontepargpadro"/>
    <w:uiPriority w:val="99"/>
    <w:semiHidden/>
    <w:rsid w:val="00876566"/>
    <w:rPr>
      <w:color w:val="808080"/>
    </w:rPr>
  </w:style>
  <w:style w:type="paragraph" w:customStyle="1" w:styleId="3B121E59020C407ABE996792F88AA211">
    <w:name w:val="3B121E59020C407ABE996792F88AA211"/>
  </w:style>
  <w:style w:type="paragraph" w:customStyle="1" w:styleId="DCF3A761C7CD4A5AA821B12F32CF3AEA">
    <w:name w:val="DCF3A761C7CD4A5AA821B12F32CF3AEA"/>
  </w:style>
  <w:style w:type="paragraph" w:customStyle="1" w:styleId="CF00162A5B334BF8A88F66D4B8F5C42B">
    <w:name w:val="CF00162A5B334BF8A88F66D4B8F5C42B"/>
  </w:style>
  <w:style w:type="paragraph" w:customStyle="1" w:styleId="037EA22829174176AF556180C6FA3422">
    <w:name w:val="037EA22829174176AF556180C6FA3422"/>
  </w:style>
  <w:style w:type="paragraph" w:customStyle="1" w:styleId="992B0B5AD27F4C66AF77EE1C74B309D7">
    <w:name w:val="992B0B5AD27F4C66AF77EE1C74B309D7"/>
  </w:style>
  <w:style w:type="paragraph" w:customStyle="1" w:styleId="A2F7788A3A4E4FAF815799A7DB8106AF">
    <w:name w:val="A2F7788A3A4E4FAF815799A7DB8106AF"/>
  </w:style>
  <w:style w:type="paragraph" w:customStyle="1" w:styleId="13DDE4F687804DB1868DE3B7D9D14330">
    <w:name w:val="13DDE4F687804DB1868DE3B7D9D14330"/>
  </w:style>
  <w:style w:type="paragraph" w:customStyle="1" w:styleId="BF5BA5E2A6D34AD79EB91C1D13B95095">
    <w:name w:val="BF5BA5E2A6D34AD79EB91C1D13B95095"/>
  </w:style>
  <w:style w:type="paragraph" w:customStyle="1" w:styleId="EB7796B13E8848F48C6E55963D386CCB">
    <w:name w:val="EB7796B13E8848F48C6E55963D386CCB"/>
  </w:style>
  <w:style w:type="paragraph" w:customStyle="1" w:styleId="FB9C62C51ADB4FD0B2B0A4F37BB6B361">
    <w:name w:val="FB9C62C51ADB4FD0B2B0A4F37BB6B361"/>
  </w:style>
  <w:style w:type="paragraph" w:customStyle="1" w:styleId="F4F52E4A9D2F40938E54B2CD79D606C5">
    <w:name w:val="F4F52E4A9D2F40938E54B2CD79D606C5"/>
  </w:style>
  <w:style w:type="paragraph" w:customStyle="1" w:styleId="7E88C8493D5F406F9B377BAA2C129428">
    <w:name w:val="7E88C8493D5F406F9B377BAA2C129428"/>
    <w:rsid w:val="000C673A"/>
  </w:style>
  <w:style w:type="paragraph" w:customStyle="1" w:styleId="10B432FC78E449CF969ECB7DE06F7DFB">
    <w:name w:val="10B432FC78E449CF969ECB7DE06F7DFB"/>
    <w:rsid w:val="000C673A"/>
  </w:style>
  <w:style w:type="paragraph" w:customStyle="1" w:styleId="02D01232D07B4C8498037D9560439851">
    <w:name w:val="02D01232D07B4C8498037D9560439851"/>
    <w:rsid w:val="000C673A"/>
  </w:style>
  <w:style w:type="paragraph" w:customStyle="1" w:styleId="586761B34CB5448C840021270655DCCF">
    <w:name w:val="586761B34CB5448C840021270655DCCF"/>
    <w:rsid w:val="000C673A"/>
  </w:style>
  <w:style w:type="paragraph" w:customStyle="1" w:styleId="8EA69C0B0A3148B6BE6AA83476A511DC">
    <w:name w:val="8EA69C0B0A3148B6BE6AA83476A511DC"/>
    <w:rsid w:val="000C673A"/>
  </w:style>
  <w:style w:type="paragraph" w:customStyle="1" w:styleId="3B1CF75E26A0473CB38ECB81DBE6AB65">
    <w:name w:val="3B1CF75E26A0473CB38ECB81DBE6AB65"/>
    <w:rsid w:val="000C673A"/>
  </w:style>
  <w:style w:type="paragraph" w:customStyle="1" w:styleId="44FE09010A514302971589E8D7982EAD">
    <w:name w:val="44FE09010A514302971589E8D7982EAD"/>
    <w:rsid w:val="000C673A"/>
  </w:style>
  <w:style w:type="paragraph" w:customStyle="1" w:styleId="D9B0C6E18ABA48978B4497E519AD8B92">
    <w:name w:val="D9B0C6E18ABA48978B4497E519AD8B92"/>
    <w:rsid w:val="000C673A"/>
  </w:style>
  <w:style w:type="paragraph" w:customStyle="1" w:styleId="DD07EBF5D1264A3AB7F6FD8CDDAE39EF">
    <w:name w:val="DD07EBF5D1264A3AB7F6FD8CDDAE39EF"/>
    <w:rsid w:val="000C673A"/>
  </w:style>
  <w:style w:type="paragraph" w:customStyle="1" w:styleId="0D3E1AF39EC74A318245F0ACC94B4829">
    <w:name w:val="0D3E1AF39EC74A318245F0ACC94B4829"/>
    <w:rsid w:val="000C673A"/>
  </w:style>
  <w:style w:type="paragraph" w:customStyle="1" w:styleId="3BF93855958D4EE3AC5FC127823A2DED">
    <w:name w:val="3BF93855958D4EE3AC5FC127823A2DED"/>
    <w:rsid w:val="000C673A"/>
  </w:style>
  <w:style w:type="paragraph" w:customStyle="1" w:styleId="A6A08EEE946D45DFA05228F32DF1B964">
    <w:name w:val="A6A08EEE946D45DFA05228F32DF1B964"/>
    <w:rsid w:val="000C673A"/>
  </w:style>
  <w:style w:type="paragraph" w:customStyle="1" w:styleId="C54E821EEA7B45B1BA426BB50C3A4D2B">
    <w:name w:val="C54E821EEA7B45B1BA426BB50C3A4D2B"/>
    <w:rsid w:val="000C673A"/>
  </w:style>
  <w:style w:type="paragraph" w:customStyle="1" w:styleId="C3B71B145CEB4E389FA18CA55F476F18">
    <w:name w:val="C3B71B145CEB4E389FA18CA55F476F18"/>
    <w:rsid w:val="000C673A"/>
  </w:style>
  <w:style w:type="paragraph" w:customStyle="1" w:styleId="8A922BEC5B11498B84CDCBE3F948A30A">
    <w:name w:val="8A922BEC5B11498B84CDCBE3F948A30A"/>
    <w:rsid w:val="000C673A"/>
  </w:style>
  <w:style w:type="paragraph" w:customStyle="1" w:styleId="70B2D1D27C0645CF953702C93489935C">
    <w:name w:val="70B2D1D27C0645CF953702C93489935C"/>
    <w:rsid w:val="00D01FCE"/>
  </w:style>
  <w:style w:type="paragraph" w:customStyle="1" w:styleId="4475CF6E8F5D4E758E423DF5A00598FC">
    <w:name w:val="4475CF6E8F5D4E758E423DF5A00598FC"/>
    <w:rsid w:val="00D01FCE"/>
  </w:style>
  <w:style w:type="paragraph" w:customStyle="1" w:styleId="D86EEC43464D41ACA86F4065D67B83C9">
    <w:name w:val="D86EEC43464D41ACA86F4065D67B83C9"/>
    <w:rsid w:val="00876566"/>
  </w:style>
  <w:style w:type="paragraph" w:customStyle="1" w:styleId="C73764122555460398E06E0A7C73140F">
    <w:name w:val="C73764122555460398E06E0A7C73140F"/>
    <w:rsid w:val="00876566"/>
  </w:style>
  <w:style w:type="paragraph" w:customStyle="1" w:styleId="453EFED5E1A8484D8BE18605E678E901">
    <w:name w:val="453EFED5E1A8484D8BE18605E678E901"/>
    <w:rsid w:val="00876566"/>
  </w:style>
  <w:style w:type="paragraph" w:customStyle="1" w:styleId="0ED32448DFEB48F48AA7611A842A728A">
    <w:name w:val="0ED32448DFEB48F48AA7611A842A728A"/>
    <w:rsid w:val="00876566"/>
  </w:style>
  <w:style w:type="paragraph" w:customStyle="1" w:styleId="4F871330DCFC4544BBA5B62A38C50874">
    <w:name w:val="4F871330DCFC4544BBA5B62A38C50874"/>
    <w:rsid w:val="00876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Giuliano Bugiardini, 103</CompanyAddress>
  <CompanyPhone>(11)97202-1109/(11)2331-5886</CompanyPhone>
  <CompanyFax/>
  <CompanyEmail>mb.gui@hotmail.com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7A082-3BE0-45D0-8D31-D534675D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112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de mendonça barreiros</dc:creator>
  <cp:keywords/>
  <cp:lastModifiedBy>BOPE</cp:lastModifiedBy>
  <cp:revision>28</cp:revision>
  <dcterms:created xsi:type="dcterms:W3CDTF">2017-04-04T23:23:00Z</dcterms:created>
  <dcterms:modified xsi:type="dcterms:W3CDTF">2018-09-27T18:27:00Z</dcterms:modified>
  <cp:category>São Paulo, SP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